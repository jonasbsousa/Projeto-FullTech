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noProof/>
          <w:lang w:val="pt-BR" w:bidi="pt-BR"/>
        </w:rPr>
        <w:id w:val="-1020845535"/>
        <w:docPartObj>
          <w:docPartGallery w:val="Cover Pages"/>
          <w:docPartUnique/>
        </w:docPartObj>
      </w:sdtPr>
      <w:sdtEndPr/>
      <w:sdtContent>
        <w:p w:rsidR="008A73BF" w:rsidRDefault="008A73BF" w14:paraId="5CB4C3A4" w14:textId="77777777">
          <w:pPr>
            <w:rPr>
              <w:rFonts w:asciiTheme="majorHAnsi" w:hAnsiTheme="majorHAnsi" w:eastAsiaTheme="majorEastAsia" w:cstheme="majorBidi"/>
              <w:noProof/>
              <w:color w:val="FFFFFF" w:themeColor="background1"/>
              <w:spacing w:val="-10"/>
              <w:kern w:val="28"/>
              <w:sz w:val="96"/>
              <w:szCs w:val="56"/>
              <w:lang w:val="pt-BR" w:bidi="pt-BR"/>
            </w:rPr>
          </w:pPr>
          <w:r w:rsidRPr="008A73BF">
            <w:rPr>
              <w:rFonts w:asciiTheme="majorHAnsi" w:hAnsiTheme="majorHAnsi" w:eastAsiaTheme="majorEastAsia" w:cstheme="majorBidi"/>
              <w:noProof/>
              <w:color w:val="FFFFFF" w:themeColor="background1"/>
              <w:spacing w:val="-10"/>
              <w:kern w:val="28"/>
              <w:sz w:val="96"/>
              <w:szCs w:val="56"/>
              <w:lang w:val="pt-BR" w:bidi="pt-BR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54C020D0" wp14:editId="69B7A7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34097" cy="10680192"/>
                    <wp:effectExtent l="0" t="0" r="0" b="698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4097" cy="10680192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73BF" w:rsidRDefault="008A73BF" w14:paraId="2D2E5CDF" w14:textId="3FC44869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Projeto Saúde</w:t>
                                      </w:r>
                                      <w:r w:rsidR="00052CC6"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Full Tech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73BF" w:rsidRDefault="008A73BF" w14:paraId="66AD99B2" w14:textId="77777777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A73B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Controle de gestão de controles epidemiológico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em instuição de ensino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73BF" w:rsidRDefault="004B46C1" w14:paraId="496D89D3" w14:textId="15B655C4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8A73BF" w:rsidRDefault="00455319" w14:paraId="0A4D3135" w14:textId="4F117AFB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17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A73B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pt-B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32A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OSASCO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06A16812">
                  <v:group id="Grupo 11" style="position:absolute;margin-left:0;margin-top:0;width:593.25pt;height:840.95pt;z-index:251657216;mso-position-horizontal:left;mso-position-horizontal-relative:page;mso-position-vertical:top;mso-position-vertical-relative:page" coordsize="68580,91440" o:spid="_x0000_s1026" w14:anchorId="54C02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">
                    <v:rect id="Retângulo 33" style="position:absolute;left:2286;width:66294;height:91440;visibility:visible;mso-wrap-style:square;v-text-anchor:bottom" o:spid="_x0000_s1027" fillcolor="#538135 [24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A73BF" w:rsidRDefault="008A73BF" w14:paraId="3B80A692" w14:textId="3FC44869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Projeto Saúde</w:t>
                                </w:r>
                                <w:r w:rsidR="00052CC6"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Full Tech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A73BF" w:rsidRDefault="008A73BF" w14:paraId="42D221B1" w14:textId="77777777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73B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Controle de gestão de controles epidemiológico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em instuição de ensino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style="position:absolute;width:2286;height:91440;visibility:visible;mso-wrap-style:square;v-text-anchor:middle" o:spid="_x0000_s1028" fillcolor="gray [162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style="position:absolute;left:2286;top:71628;width:66294;height:15614;visibility:visible;mso-wrap-style:square;v-text-anchor:bottom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A73BF" w:rsidRDefault="004B46C1" w14:paraId="207CCF61" w14:textId="15B655C4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8A73BF" w:rsidRDefault="00455319" w14:paraId="24E4C86A" w14:textId="4F117AFB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17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A73BF">
                              <w:rPr>
                                <w:color w:val="FFFFFF" w:themeColor="background1"/>
                                <w:sz w:val="18"/>
                                <w:szCs w:val="18"/>
                                <w:lang w:val="pt-B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32A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OSASCO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BR" w:bidi="pt-BR"/>
            </w:rPr>
            <w:br w:type="page"/>
          </w:r>
        </w:p>
      </w:sdtContent>
    </w:sdt>
    <w:p w:rsidRPr="000C3A78" w:rsidR="000150E9" w:rsidP="008A73BF" w:rsidRDefault="008A73BF" w14:paraId="1DC24C96" w14:textId="77777777">
      <w:pPr>
        <w:pStyle w:val="Ttulo1QuebradePgina"/>
        <w:rPr>
          <w:noProof/>
          <w:lang w:val="pt-BR"/>
        </w:rPr>
      </w:pPr>
      <w:r>
        <w:rPr>
          <w:noProof/>
          <w:lang w:val="pt-BR" w:bidi="pt-BR"/>
        </w:rPr>
        <w:lastRenderedPageBreak/>
        <w:t>Projeto Saúde</w:t>
      </w:r>
    </w:p>
    <w:p w:rsidR="008A73BF" w:rsidP="008A73BF" w:rsidRDefault="008A73BF" w14:paraId="4200E072" w14:textId="77777777">
      <w:pPr>
        <w:jc w:val="both"/>
      </w:pPr>
      <w:bookmarkStart w:name="_Hlk487785372" w:id="0"/>
      <w:bookmarkEnd w:id="0"/>
      <w:r>
        <w:t>Nossa Software acaba se de ser contrata por uma empresa de educação onde ela está solicitando que seja criado uma aplicação onde devemos controlar controle saúde de nossos frequentadores:</w:t>
      </w:r>
    </w:p>
    <w:p w:rsidR="008A73BF" w:rsidP="008A73BF" w:rsidRDefault="008A73BF" w14:paraId="36AF59F8" w14:textId="77777777">
      <w:pPr>
        <w:jc w:val="both"/>
      </w:pPr>
      <w:r>
        <w:t>Todas as pessoas que estão frequentando nossas instalações como:</w:t>
      </w:r>
    </w:p>
    <w:p w:rsidR="008A73BF" w:rsidP="008A73BF" w:rsidRDefault="008A73BF" w14:paraId="001B4FCC" w14:textId="77777777">
      <w:pPr>
        <w:pStyle w:val="PargrafodaLista"/>
        <w:numPr>
          <w:ilvl w:val="0"/>
          <w:numId w:val="19"/>
        </w:numPr>
        <w:spacing w:before="0" w:after="160"/>
        <w:jc w:val="both"/>
      </w:pPr>
      <w:r>
        <w:t xml:space="preserve">Alunos </w:t>
      </w:r>
    </w:p>
    <w:p w:rsidR="008A73BF" w:rsidP="008A73BF" w:rsidRDefault="008A73BF" w14:paraId="32D0EA46" w14:textId="77777777">
      <w:pPr>
        <w:pStyle w:val="PargrafodaLista"/>
        <w:numPr>
          <w:ilvl w:val="0"/>
          <w:numId w:val="19"/>
        </w:numPr>
        <w:spacing w:before="0" w:after="160"/>
        <w:jc w:val="both"/>
      </w:pPr>
      <w:r>
        <w:t xml:space="preserve">Professores </w:t>
      </w:r>
    </w:p>
    <w:p w:rsidR="008A73BF" w:rsidP="008A73BF" w:rsidRDefault="008A73BF" w14:paraId="13B85CDF" w14:textId="77777777">
      <w:pPr>
        <w:pStyle w:val="PargrafodaLista"/>
        <w:numPr>
          <w:ilvl w:val="0"/>
          <w:numId w:val="19"/>
        </w:numPr>
        <w:spacing w:before="0" w:after="160"/>
        <w:jc w:val="both"/>
      </w:pPr>
      <w:r>
        <w:t>Funcionários</w:t>
      </w:r>
    </w:p>
    <w:p w:rsidR="008A73BF" w:rsidP="008A73BF" w:rsidRDefault="008A73BF" w14:paraId="22CF85EB" w14:textId="77777777">
      <w:pPr>
        <w:jc w:val="both"/>
      </w:pPr>
      <w:r>
        <w:t>Devermos controlar os dias e horários que estas pessoas estiveram e estarão em nossas instalações, saber como estão clinicamente.</w:t>
      </w:r>
    </w:p>
    <w:p w:rsidR="008A73BF" w:rsidP="008A73BF" w:rsidRDefault="008A73BF" w14:paraId="0E5156F9" w14:textId="77777777">
      <w:pPr>
        <w:jc w:val="both"/>
      </w:pPr>
      <w:r>
        <w:t>As salas que cada uma desta pessoa frequentou, quais as pessoas que estiveram com elas na sala de aula, auditório, refeitório, biblioteca e entre outros espaços em comum.</w:t>
      </w:r>
    </w:p>
    <w:p w:rsidR="008A73BF" w:rsidP="008A73BF" w:rsidRDefault="008A73BF" w14:paraId="618256B0" w14:textId="77777777">
      <w:pPr>
        <w:jc w:val="both"/>
      </w:pPr>
      <w:r>
        <w:t>Todo os dias teremos um comparativo de térmico destas pessoas, para saber com esta o nível de febre de cada pessoa.</w:t>
      </w:r>
    </w:p>
    <w:p w:rsidR="008A73BF" w:rsidP="008A73BF" w:rsidRDefault="008A73BF" w14:paraId="60447BAC" w14:textId="77777777">
      <w:pPr>
        <w:jc w:val="both"/>
      </w:pPr>
      <w:r>
        <w:t xml:space="preserve">Opções de notificação caso alguma pessoa que passou por nossos estabelecimentos esteja doente, ou tenha contraído algum tipo de enfermidade. </w:t>
      </w:r>
    </w:p>
    <w:p w:rsidR="008A73BF" w:rsidP="008A73BF" w:rsidRDefault="008A73BF" w14:paraId="3E49583E" w14:textId="77777777">
      <w:pPr>
        <w:jc w:val="both"/>
      </w:pPr>
      <w:r>
        <w:t>Vincular, vacinas e teste de imunidade com data de realização por pessoas ou grupo de testagem.</w:t>
      </w:r>
    </w:p>
    <w:p w:rsidR="008A73BF" w:rsidP="008A73BF" w:rsidRDefault="008A73BF" w14:paraId="1ECB0570" w14:textId="77777777">
      <w:pPr>
        <w:pStyle w:val="PargrafodaLista"/>
        <w:numPr>
          <w:ilvl w:val="0"/>
          <w:numId w:val="20"/>
        </w:numPr>
        <w:jc w:val="both"/>
      </w:pPr>
      <w:r>
        <w:t>Avisto por região ou micro região, empresas de trabalho.</w:t>
      </w:r>
    </w:p>
    <w:p w:rsidR="008A73BF" w:rsidP="008A73BF" w:rsidRDefault="008A73BF" w14:paraId="6D9C5507" w14:textId="5822E549">
      <w:pPr>
        <w:pStyle w:val="PargrafodaLista"/>
        <w:numPr>
          <w:ilvl w:val="0"/>
          <w:numId w:val="20"/>
        </w:numPr>
        <w:jc w:val="both"/>
        <w:rPr/>
      </w:pPr>
      <w:r w:rsidR="008A73BF">
        <w:rPr/>
        <w:t xml:space="preserve">Detalhar passo a passo quais os </w:t>
      </w:r>
      <w:r w:rsidR="61AD4638">
        <w:rPr/>
        <w:t>módulos</w:t>
      </w:r>
      <w:r w:rsidR="008A73BF">
        <w:rPr/>
        <w:t xml:space="preserve"> e funcionalidade do sistema </w:t>
      </w:r>
    </w:p>
    <w:p w:rsidR="008A73BF" w:rsidP="008A73BF" w:rsidRDefault="008A73BF" w14:paraId="2176E85A" w14:textId="77777777">
      <w:pPr>
        <w:pStyle w:val="PargrafodaLista"/>
        <w:numPr>
          <w:ilvl w:val="0"/>
          <w:numId w:val="20"/>
        </w:numPr>
        <w:jc w:val="both"/>
      </w:pPr>
      <w:r>
        <w:t>Modelagem de dados.</w:t>
      </w:r>
    </w:p>
    <w:p w:rsidR="008A73BF" w:rsidP="008A73BF" w:rsidRDefault="008A73BF" w14:paraId="69BC9371" w14:textId="77777777">
      <w:pPr>
        <w:pStyle w:val="PargrafodaLista"/>
        <w:numPr>
          <w:ilvl w:val="0"/>
          <w:numId w:val="20"/>
        </w:numPr>
        <w:jc w:val="both"/>
      </w:pPr>
      <w:r>
        <w:t>W</w:t>
      </w:r>
      <w:r w:rsidRPr="008A73BF">
        <w:t>inframe</w:t>
      </w:r>
    </w:p>
    <w:p w:rsidR="008A73BF" w:rsidP="008A73BF" w:rsidRDefault="008A73BF" w14:paraId="02715296" w14:textId="77777777">
      <w:pPr>
        <w:jc w:val="both"/>
      </w:pPr>
    </w:p>
    <w:p w:rsidR="008A73BF" w:rsidP="008A73BF" w:rsidRDefault="00052CC6" w14:paraId="5CD95F00" w14:textId="157550BC">
      <w:pPr>
        <w:rPr>
          <w:rStyle w:val="nfase"/>
        </w:rPr>
      </w:pPr>
      <w:r>
        <w:rPr>
          <w:rStyle w:val="nfase"/>
        </w:rPr>
        <w:t>Grupo:</w:t>
      </w:r>
    </w:p>
    <w:p w:rsidR="00052CC6" w:rsidP="008A73BF" w:rsidRDefault="00052CC6" w14:paraId="544921D9" w14:textId="77777777">
      <w:pPr>
        <w:rPr>
          <w:rStyle w:val="nfase"/>
        </w:rPr>
      </w:pPr>
      <w:r>
        <w:rPr>
          <w:rStyle w:val="nfase"/>
        </w:rPr>
        <w:t>Jonas</w:t>
      </w:r>
    </w:p>
    <w:p w:rsidR="00052CC6" w:rsidP="008A73BF" w:rsidRDefault="00052CC6" w14:paraId="25F45EB4" w14:textId="1E87A171">
      <w:pPr>
        <w:rPr>
          <w:rStyle w:val="nfase"/>
        </w:rPr>
      </w:pPr>
      <w:r>
        <w:rPr>
          <w:rStyle w:val="nfase"/>
        </w:rPr>
        <w:t>Michelle</w:t>
      </w:r>
      <w:r>
        <w:rPr>
          <w:rStyle w:val="nfase"/>
        </w:rPr>
        <w:br/>
      </w:r>
      <w:r>
        <w:rPr>
          <w:rStyle w:val="nfase"/>
        </w:rPr>
        <w:t>Jessica</w:t>
      </w:r>
    </w:p>
    <w:p w:rsidR="00052CC6" w:rsidP="008A73BF" w:rsidRDefault="00052CC6" w14:paraId="1EB765A0" w14:textId="328E3FF8">
      <w:pPr>
        <w:rPr>
          <w:rStyle w:val="nfase"/>
        </w:rPr>
      </w:pPr>
      <w:r>
        <w:rPr>
          <w:rStyle w:val="nfase"/>
        </w:rPr>
        <w:t>Guilherme</w:t>
      </w:r>
    </w:p>
    <w:p w:rsidR="00052CC6" w:rsidP="008A73BF" w:rsidRDefault="00052CC6" w14:paraId="64536597" w14:textId="6E6D2FF7">
      <w:pPr>
        <w:rPr>
          <w:rStyle w:val="nfase"/>
        </w:rPr>
      </w:pPr>
    </w:p>
    <w:p w:rsidR="00052CC6" w:rsidP="008A73BF" w:rsidRDefault="00052CC6" w14:paraId="6DD5F5F6" w14:textId="4449D979">
      <w:pPr>
        <w:rPr>
          <w:rStyle w:val="nfase"/>
        </w:rPr>
      </w:pPr>
    </w:p>
    <w:p w:rsidR="00052CC6" w:rsidP="008A73BF" w:rsidRDefault="00052CC6" w14:paraId="6028E194" w14:textId="77777777"/>
    <w:p w:rsidR="008A73BF" w:rsidP="008A73BF" w:rsidRDefault="008A73BF" w14:paraId="67C04F2C" w14:textId="3DC77862"/>
    <w:p w:rsidR="00CC680B" w:rsidP="008A73BF" w:rsidRDefault="00CC680B" w14:paraId="0672D167" w14:textId="77777777">
      <w:pPr>
        <w:pStyle w:val="Ttulo1"/>
      </w:pPr>
    </w:p>
    <w:p w:rsidR="008A73BF" w:rsidP="008A73BF" w:rsidRDefault="008A73BF" w14:paraId="57AA2E0A" w14:textId="62843F07">
      <w:pPr>
        <w:pStyle w:val="Ttulo1"/>
      </w:pPr>
      <w:r>
        <w:t xml:space="preserve">Funcionalidades da aplicação </w:t>
      </w:r>
    </w:p>
    <w:p w:rsidRPr="008A73BF" w:rsidR="008A73BF" w:rsidP="008A73BF" w:rsidRDefault="008A73BF" w14:paraId="36B5146B" w14:textId="77777777"/>
    <w:p w:rsidR="008A73BF" w:rsidP="008A73BF" w:rsidRDefault="008A73BF" w14:paraId="5BDD1E18" w14:textId="0DDFBA07">
      <w:pPr>
        <w:pStyle w:val="Ttulo2"/>
      </w:pPr>
      <w:r w:rsidR="3A8C16AD">
        <w:rPr/>
        <w:t>Módulos</w:t>
      </w:r>
      <w:r w:rsidR="008A73BF">
        <w:rPr/>
        <w:t xml:space="preserve"> da Aplicação</w:t>
      </w:r>
    </w:p>
    <w:p w:rsidR="008A73BF" w:rsidP="00CC53B9" w:rsidRDefault="00CC53B9" w14:paraId="4CD854A9" w14:textId="1A61D55E">
      <w:pPr>
        <w:pStyle w:val="PargrafodaLista"/>
        <w:numPr>
          <w:ilvl w:val="0"/>
          <w:numId w:val="21"/>
        </w:numPr>
      </w:pPr>
      <w:r>
        <w:t>Código de Identificação</w:t>
      </w:r>
    </w:p>
    <w:p w:rsidR="008A73BF" w:rsidP="00CC53B9" w:rsidRDefault="00CC53B9" w14:paraId="2234BE59" w14:textId="6D2E189E">
      <w:pPr>
        <w:pStyle w:val="PargrafodaLista"/>
        <w:numPr>
          <w:ilvl w:val="0"/>
          <w:numId w:val="21"/>
        </w:numPr>
      </w:pPr>
      <w:r>
        <w:t>Wireframe</w:t>
      </w:r>
    </w:p>
    <w:p w:rsidR="008A73BF" w:rsidP="00CC53B9" w:rsidRDefault="00CC53B9" w14:paraId="5C7725D6" w14:textId="3AE6CED2">
      <w:pPr>
        <w:pStyle w:val="PargrafodaLista"/>
        <w:numPr>
          <w:ilvl w:val="0"/>
          <w:numId w:val="21"/>
        </w:numPr>
      </w:pPr>
      <w:r>
        <w:t>Segurança no ambiente</w:t>
      </w:r>
    </w:p>
    <w:p w:rsidR="008A73BF" w:rsidP="008A73BF" w:rsidRDefault="008A73BF" w14:paraId="61F363D9" w14:textId="77777777">
      <w:pPr>
        <w:pStyle w:val="Ttulo2"/>
      </w:pPr>
    </w:p>
    <w:p w:rsidRPr="003579E0" w:rsidR="003579E0" w:rsidP="003579E0" w:rsidRDefault="003579E0" w14:paraId="0588B4A1" w14:textId="728701A5">
      <w:pPr>
        <w:pStyle w:val="Ttulo2"/>
      </w:pPr>
      <w:r w:rsidR="003579E0">
        <w:rPr/>
        <w:t xml:space="preserve">Código de </w:t>
      </w:r>
      <w:r w:rsidR="2D1B509E">
        <w:rPr/>
        <w:t>Identificação</w:t>
      </w:r>
    </w:p>
    <w:p w:rsidR="008A73BF" w:rsidP="008A73BF" w:rsidRDefault="00CC53B9" w14:paraId="2E1B5E42" w14:textId="3A945DDE">
      <w:r w:rsidR="00CC53B9">
        <w:rPr/>
        <w:t xml:space="preserve">Todos terão um código de identificação, o código terá 8 </w:t>
      </w:r>
      <w:r w:rsidR="27D27056">
        <w:rPr/>
        <w:t>dígitos</w:t>
      </w:r>
      <w:r w:rsidR="00CC53B9">
        <w:rPr/>
        <w:t>.</w:t>
      </w:r>
    </w:p>
    <w:p w:rsidR="00CC53B9" w:rsidP="008A73BF" w:rsidRDefault="00CC53B9" w14:paraId="5B5E6263" w14:textId="204883F2">
      <w:r w:rsidR="00CC53B9">
        <w:rPr/>
        <w:t xml:space="preserve">Se o primeiro </w:t>
      </w:r>
      <w:r w:rsidR="05BE033B">
        <w:rPr/>
        <w:t>dígito</w:t>
      </w:r>
      <w:r w:rsidR="00CC53B9">
        <w:rPr/>
        <w:t xml:space="preserve"> for igual ou menor que 3 serão alunos </w:t>
      </w:r>
      <w:r w:rsidR="1A05CAA0">
        <w:rPr/>
        <w:t>exemplo:</w:t>
      </w:r>
      <w:r w:rsidR="00CC53B9">
        <w:rPr/>
        <w:t xml:space="preserve"> 000000</w:t>
      </w:r>
      <w:r w:rsidR="00A15A0C">
        <w:rPr/>
        <w:t>0</w:t>
      </w:r>
      <w:r w:rsidR="00CC53B9">
        <w:rPr/>
        <w:t>1</w:t>
      </w:r>
      <w:r w:rsidR="00A15A0C">
        <w:rPr/>
        <w:t xml:space="preserve"> até</w:t>
      </w:r>
      <w:r w:rsidR="00CC53B9">
        <w:rPr/>
        <w:t xml:space="preserve"> 39999999.</w:t>
      </w:r>
    </w:p>
    <w:p w:rsidR="00CC53B9" w:rsidP="008A73BF" w:rsidRDefault="00CC53B9" w14:paraId="792CE071" w14:textId="3D58F53B">
      <w:r w:rsidR="00CC53B9">
        <w:rPr/>
        <w:t xml:space="preserve">Se o primeiro </w:t>
      </w:r>
      <w:r w:rsidR="608DBEF7">
        <w:rPr/>
        <w:t>dígito</w:t>
      </w:r>
      <w:r w:rsidR="00CC53B9">
        <w:rPr/>
        <w:t xml:space="preserve"> for igual ou maior que 4 serão professores exemplo: 400</w:t>
      </w:r>
      <w:r w:rsidR="00A15A0C">
        <w:rPr/>
        <w:t>00001</w:t>
      </w:r>
      <w:r w:rsidR="00CC53B9">
        <w:rPr/>
        <w:t xml:space="preserve"> ou 59999999.</w:t>
      </w:r>
    </w:p>
    <w:p w:rsidR="008A73BF" w:rsidP="008A73BF" w:rsidRDefault="00CC53B9" w14:paraId="6AFBD62D" w14:textId="1A855F2C">
      <w:r>
        <w:t xml:space="preserve">Se for maior que 5 serão funcionários exemplo: </w:t>
      </w:r>
      <w:r w:rsidR="00A15A0C">
        <w:t xml:space="preserve">60000001 </w:t>
      </w:r>
      <w:r>
        <w:t>até</w:t>
      </w:r>
      <w:r w:rsidR="003579E0">
        <w:t xml:space="preserve"> 99999999</w:t>
      </w:r>
      <w:r>
        <w:t>.</w:t>
      </w:r>
    </w:p>
    <w:p w:rsidR="00A15A0C" w:rsidP="008A73BF" w:rsidRDefault="003579E0" w14:paraId="02F5DD82" w14:textId="7AAC7D0C">
      <w:r w:rsidR="003579E0">
        <w:rPr/>
        <w:t>Assim saberemos</w:t>
      </w:r>
      <w:r w:rsidR="00A15A0C">
        <w:rPr/>
        <w:t xml:space="preserve"> </w:t>
      </w:r>
      <w:r w:rsidR="003579E0">
        <w:rPr/>
        <w:t>só por olhar o código quem é aluno professor ou funcionário</w:t>
      </w:r>
      <w:r w:rsidR="00A15A0C">
        <w:rPr/>
        <w:t xml:space="preserve">, isso ajuda no controle </w:t>
      </w:r>
      <w:r w:rsidR="59E69DB6">
        <w:rPr/>
        <w:t>da</w:t>
      </w:r>
      <w:r w:rsidR="00A15A0C">
        <w:rPr/>
        <w:t xml:space="preserve"> ferramenta segurança no ambiente também.</w:t>
      </w:r>
    </w:p>
    <w:p w:rsidR="00CC53B9" w:rsidP="008A73BF" w:rsidRDefault="00CC53B9" w14:paraId="344B91EF" w14:textId="5FFA3597"/>
    <w:p w:rsidR="00F93C9F" w:rsidP="008A73BF" w:rsidRDefault="00F93C9F" w14:paraId="1CE6DCAA" w14:textId="5FAC346E"/>
    <w:p w:rsidR="00F93C9F" w:rsidP="008A73BF" w:rsidRDefault="00F93C9F" w14:paraId="6C645585" w14:textId="6031CF4B"/>
    <w:p w:rsidR="00F93C9F" w:rsidP="008A73BF" w:rsidRDefault="00F93C9F" w14:paraId="71EA5360" w14:textId="458D6FA1"/>
    <w:p w:rsidR="00F93C9F" w:rsidP="008A73BF" w:rsidRDefault="00F93C9F" w14:paraId="5E0040BD" w14:textId="4AC076EA"/>
    <w:p w:rsidR="00F93C9F" w:rsidP="008A73BF" w:rsidRDefault="00F93C9F" w14:paraId="549ECA32" w14:textId="6ABFBC2C"/>
    <w:p w:rsidR="00F93C9F" w:rsidP="008A73BF" w:rsidRDefault="00F93C9F" w14:paraId="58A2E649" w14:textId="7C69537C"/>
    <w:p w:rsidR="00F93C9F" w:rsidP="008A73BF" w:rsidRDefault="00F93C9F" w14:paraId="6FB4BB7F" w14:textId="0389F64B"/>
    <w:p w:rsidR="00F93C9F" w:rsidP="008A73BF" w:rsidRDefault="00F93C9F" w14:paraId="5EBA5829" w14:textId="2DD51096"/>
    <w:p w:rsidR="00F93C9F" w:rsidP="008A73BF" w:rsidRDefault="00F93C9F" w14:paraId="61EA0F59" w14:textId="6B5BC6C2"/>
    <w:p w:rsidR="00F93C9F" w:rsidP="008A73BF" w:rsidRDefault="00F93C9F" w14:paraId="3AE5033A" w14:textId="7EB9A08F"/>
    <w:p w:rsidR="00F93C9F" w:rsidP="008A73BF" w:rsidRDefault="00F93C9F" w14:paraId="32517BA5" w14:textId="7B013FC8"/>
    <w:p w:rsidRPr="008A73BF" w:rsidR="00F93C9F" w:rsidP="008A73BF" w:rsidRDefault="00F93C9F" w14:paraId="79F8C97F" w14:textId="77777777"/>
    <w:p w:rsidR="008A73BF" w:rsidP="008A73BF" w:rsidRDefault="003579E0" w14:paraId="5A547222" w14:textId="17B5780C">
      <w:pPr>
        <w:pStyle w:val="Ttulo2"/>
      </w:pPr>
      <w:r>
        <w:lastRenderedPageBreak/>
        <w:t>Wireframe</w:t>
      </w:r>
    </w:p>
    <w:p w:rsidR="006B1050" w:rsidP="008A73BF" w:rsidRDefault="003B6136" w14:paraId="03A4F6FB" w14:textId="743F8299">
      <w:r>
        <w:rPr>
          <w:noProof/>
        </w:rPr>
        <w:drawing>
          <wp:anchor distT="0" distB="0" distL="114300" distR="114300" simplePos="0" relativeHeight="251659264" behindDoc="0" locked="0" layoutInCell="1" allowOverlap="1" wp14:anchorId="2156942E" wp14:editId="0F176123">
            <wp:simplePos x="0" y="0"/>
            <wp:positionH relativeFrom="column">
              <wp:posOffset>2962275</wp:posOffset>
            </wp:positionH>
            <wp:positionV relativeFrom="paragraph">
              <wp:posOffset>2458720</wp:posOffset>
            </wp:positionV>
            <wp:extent cx="2705100" cy="13525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050">
        <w:rPr>
          <w:noProof/>
        </w:rPr>
        <w:drawing>
          <wp:anchor distT="0" distB="0" distL="114300" distR="114300" simplePos="0" relativeHeight="251658240" behindDoc="0" locked="0" layoutInCell="1" allowOverlap="1" wp14:anchorId="0212ED71" wp14:editId="30A97796">
            <wp:simplePos x="0" y="0"/>
            <wp:positionH relativeFrom="margin">
              <wp:posOffset>-78740</wp:posOffset>
            </wp:positionH>
            <wp:positionV relativeFrom="paragraph">
              <wp:posOffset>353695</wp:posOffset>
            </wp:positionV>
            <wp:extent cx="5731510" cy="3180715"/>
            <wp:effectExtent l="0" t="0" r="254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9E0">
        <w:rPr/>
        <w:t>O Wireframe é como nossa ferramenta vai aparentar ser e suas funcionalidades.</w:t>
      </w:r>
    </w:p>
    <w:p w:rsidR="00F93C9F" w:rsidP="008A73BF" w:rsidRDefault="00F93C9F" w14:paraId="6A1A69E5" w14:textId="288AE9FE">
      <w:pPr>
        <w:pStyle w:val="Ttulo2"/>
      </w:pPr>
    </w:p>
    <w:p w:rsidRPr="00F93C9F" w:rsidR="00F93C9F" w:rsidP="00F93C9F" w:rsidRDefault="00F93C9F" w14:paraId="68A7C978" w14:textId="309CB5B5"/>
    <w:p w:rsidR="006B1050" w:rsidP="008A73BF" w:rsidRDefault="006B1050" w14:paraId="4B40D6EA" w14:textId="77777777">
      <w:pPr>
        <w:pStyle w:val="Ttulo2"/>
      </w:pPr>
    </w:p>
    <w:p w:rsidR="006B1050" w:rsidP="006B1050" w:rsidRDefault="006B1050" w14:paraId="4C71FCC6" w14:textId="77777777">
      <w:r>
        <w:t>Assim ficará nossa tela de cadastro e conseguiremos consultar pelo código de identificação de cada pessoa para saber se no dia estava doente ou em que sala esteve.</w:t>
      </w:r>
    </w:p>
    <w:p w:rsidR="006B1050" w:rsidP="006B1050" w:rsidRDefault="006B1050" w14:paraId="4BFB0AE0" w14:textId="78018B39">
      <w:r>
        <w:t>Depois de cadastrar os dados, nas próximas vezes basta apenas digitar o código de identificação que já irá puxar todos os dados.</w:t>
      </w:r>
    </w:p>
    <w:p w:rsidR="0093404A" w:rsidP="006B1050" w:rsidRDefault="0093404A" w14:paraId="6E470290" w14:textId="353A4E11"/>
    <w:p w:rsidRPr="008A73BF" w:rsidR="0093404A" w:rsidP="006B1050" w:rsidRDefault="0093404A" w14:paraId="2EF06CDB" w14:textId="6C616859">
      <w:r w:rsidR="0093404A">
        <w:drawing>
          <wp:inline wp14:editId="60DFE42F" wp14:anchorId="1ABBCF94">
            <wp:extent cx="6191869" cy="376136"/>
            <wp:effectExtent l="0" t="0" r="0" b="508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bbca89583da94d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869" cy="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50" w:rsidP="008A73BF" w:rsidRDefault="006B1050" w14:paraId="3590A601" w14:textId="77777777">
      <w:pPr>
        <w:pStyle w:val="Ttulo2"/>
      </w:pPr>
    </w:p>
    <w:p w:rsidR="008A73BF" w:rsidP="008A73BF" w:rsidRDefault="003579E0" w14:paraId="14E94653" w14:textId="7CB64C7A">
      <w:pPr>
        <w:pStyle w:val="Ttulo2"/>
      </w:pPr>
      <w:r>
        <w:t>Segurança no Ambiente</w:t>
      </w:r>
    </w:p>
    <w:p w:rsidR="008A73BF" w:rsidP="008A73BF" w:rsidRDefault="003579E0" w14:paraId="0AEA2F33" w14:textId="2C530DBC">
      <w:r w:rsidR="4DEB2365">
        <w:rPr/>
        <w:t>Nós</w:t>
      </w:r>
      <w:r w:rsidR="003579E0">
        <w:rPr/>
        <w:t xml:space="preserve"> sabemos quem está em cada sala e em que horário esteve, assim conseguimos tirar um base de dados e saber quem esteve em aula com um aluno que ficou doente e </w:t>
      </w:r>
      <w:r w:rsidR="4B75A59F">
        <w:rPr/>
        <w:t>verificar</w:t>
      </w:r>
      <w:r w:rsidR="003579E0">
        <w:rPr/>
        <w:t xml:space="preserve"> se esses alunos que estiveram no mesmo ambiente também estão </w:t>
      </w:r>
      <w:proofErr w:type="spellStart"/>
      <w:r w:rsidR="003579E0">
        <w:rPr/>
        <w:t>infectados</w:t>
      </w:r>
      <w:proofErr w:type="spellEnd"/>
      <w:r w:rsidR="00A15A0C">
        <w:rPr/>
        <w:t xml:space="preserve">, com isso tomamos medidas antecipadas e caso alguém fosse contaminado </w:t>
      </w:r>
      <w:r w:rsidR="2B072D6D">
        <w:rPr/>
        <w:t>saberíamos</w:t>
      </w:r>
      <w:r w:rsidR="00A15A0C">
        <w:rPr/>
        <w:t xml:space="preserve"> antes de aparecer sintomas.</w:t>
      </w:r>
    </w:p>
    <w:p w:rsidR="003579E0" w:rsidP="008A73BF" w:rsidRDefault="003579E0" w14:paraId="0E12763E" w14:textId="0776968A">
      <w:r>
        <w:t>Também temos os dados e controle das vacinas que todos tomaram</w:t>
      </w:r>
      <w:r w:rsidR="00A15A0C">
        <w:t>.</w:t>
      </w:r>
    </w:p>
    <w:p w:rsidR="003C08C5" w:rsidP="008A73BF" w:rsidRDefault="003C08C5" w14:paraId="6B79ED18" w14:textId="3F899E11"/>
    <w:p w:rsidR="003C08C5" w:rsidP="008A73BF" w:rsidRDefault="003C08C5" w14:paraId="1D81BED4" w14:textId="15829DE4"/>
    <w:p w:rsidR="003C08C5" w:rsidP="008A73BF" w:rsidRDefault="003C08C5" w14:paraId="4EEFE342" w14:textId="2BB0BEF5"/>
    <w:p w:rsidR="003C08C5" w:rsidP="008A73BF" w:rsidRDefault="003C08C5" w14:paraId="3D53AA11" w14:textId="4DB03547"/>
    <w:p w:rsidR="003C08C5" w:rsidP="003C08C5" w:rsidRDefault="003C08C5" w14:paraId="268F19D0" w14:textId="37558AF1">
      <w:pPr>
        <w:pStyle w:val="Ttulo2"/>
      </w:pPr>
      <w:r>
        <w:t>Modelagem de Dados</w:t>
      </w:r>
    </w:p>
    <w:p w:rsidRPr="003C08C5" w:rsidR="003C08C5" w:rsidP="003C08C5" w:rsidRDefault="00DB5011" w14:paraId="67BFFF63" w14:textId="011C9D18">
      <w:r>
        <w:rPr>
          <w:noProof/>
        </w:rPr>
        <w:drawing>
          <wp:anchor distT="0" distB="0" distL="114300" distR="114300" simplePos="0" relativeHeight="251660288" behindDoc="0" locked="0" layoutInCell="1" allowOverlap="1" wp14:anchorId="413C4825" wp14:editId="5AB94671">
            <wp:simplePos x="0" y="0"/>
            <wp:positionH relativeFrom="margin">
              <wp:posOffset>-171450</wp:posOffset>
            </wp:positionH>
            <wp:positionV relativeFrom="paragraph">
              <wp:posOffset>119380</wp:posOffset>
            </wp:positionV>
            <wp:extent cx="6315075" cy="366478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6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CBA89A0">
        <w:rPr/>
        <w:t/>
      </w:r>
    </w:p>
    <w:p w:rsidRPr="008A73BF" w:rsidR="003C08C5" w:rsidP="008A73BF" w:rsidRDefault="003C08C5" w14:paraId="7BF8BC3B" w14:textId="173C5885"/>
    <w:sectPr w:rsidRPr="008A73BF" w:rsidR="003C08C5" w:rsidSect="008A73BF">
      <w:pgSz w:w="11906" w:h="16838" w:orient="portrait" w:code="9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5319" w:rsidRDefault="00455319" w14:paraId="4F20BB58" w14:textId="77777777">
      <w:pPr>
        <w:spacing w:line="240" w:lineRule="auto"/>
      </w:pPr>
      <w:r>
        <w:separator/>
      </w:r>
    </w:p>
  </w:endnote>
  <w:endnote w:type="continuationSeparator" w:id="0">
    <w:p w:rsidR="00455319" w:rsidRDefault="00455319" w14:paraId="21B8C35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5319" w:rsidRDefault="00455319" w14:paraId="2B695787" w14:textId="77777777">
      <w:pPr>
        <w:spacing w:line="240" w:lineRule="auto"/>
      </w:pPr>
      <w:r>
        <w:separator/>
      </w:r>
    </w:p>
  </w:footnote>
  <w:footnote w:type="continuationSeparator" w:id="0">
    <w:p w:rsidR="00455319" w:rsidRDefault="00455319" w14:paraId="239F7CD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multi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multi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multi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multi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multi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multi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31175"/>
    <w:multiLevelType w:val="multilevel"/>
    <w:tmpl w:val="B3925E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1153CD"/>
    <w:multiLevelType w:val="hybridMultilevel"/>
    <w:tmpl w:val="6C3A51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8F4746"/>
    <w:multiLevelType w:val="hybridMultilevel"/>
    <w:tmpl w:val="31445B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2"/>
  </w:num>
  <w:num w:numId="2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removePersonalInformation/>
  <w:removeDateAndTime/>
  <w:activeWritingStyle w:lang="en-US" w:vendorID="64" w:dllVersion="6" w:nlCheck="1" w:checkStyle="1" w:appName="MSWord"/>
  <w:activeWritingStyle w:lang="en-US" w:vendorID="64" w:dllVersion="0" w:nlCheck="1" w:checkStyle="0" w:appName="MSWord"/>
  <w:activeWritingStyle w:lang="pt-BR" w:vendorID="64" w:dllVersion="0" w:nlCheck="1" w:checkStyle="0" w:appName="MSWord"/>
  <w:activeWritingStyle w:lang="pt-BR" w:vendorID="64" w:dllVersion="4096" w:nlCheck="1" w:checkStyle="0" w:appName="MSWord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BF"/>
    <w:rsid w:val="000150E9"/>
    <w:rsid w:val="00030E3C"/>
    <w:rsid w:val="0005015F"/>
    <w:rsid w:val="00052CC6"/>
    <w:rsid w:val="00071829"/>
    <w:rsid w:val="00072D27"/>
    <w:rsid w:val="00083C22"/>
    <w:rsid w:val="00086E87"/>
    <w:rsid w:val="000871A8"/>
    <w:rsid w:val="000A036B"/>
    <w:rsid w:val="000C3A78"/>
    <w:rsid w:val="000D0E4A"/>
    <w:rsid w:val="000E1342"/>
    <w:rsid w:val="000F11B9"/>
    <w:rsid w:val="00102341"/>
    <w:rsid w:val="00105960"/>
    <w:rsid w:val="001073CE"/>
    <w:rsid w:val="00121553"/>
    <w:rsid w:val="00131CAB"/>
    <w:rsid w:val="001D0BD1"/>
    <w:rsid w:val="002017AC"/>
    <w:rsid w:val="002151D0"/>
    <w:rsid w:val="002359ED"/>
    <w:rsid w:val="00252520"/>
    <w:rsid w:val="002625F9"/>
    <w:rsid w:val="002631F7"/>
    <w:rsid w:val="0026484A"/>
    <w:rsid w:val="0026504D"/>
    <w:rsid w:val="00276926"/>
    <w:rsid w:val="002A0E7C"/>
    <w:rsid w:val="002A67C8"/>
    <w:rsid w:val="002B40B7"/>
    <w:rsid w:val="002C5D75"/>
    <w:rsid w:val="00301789"/>
    <w:rsid w:val="00325194"/>
    <w:rsid w:val="003579E0"/>
    <w:rsid w:val="003728E3"/>
    <w:rsid w:val="003962D3"/>
    <w:rsid w:val="003B6136"/>
    <w:rsid w:val="003C08C5"/>
    <w:rsid w:val="003C7D9D"/>
    <w:rsid w:val="003E3A63"/>
    <w:rsid w:val="00455319"/>
    <w:rsid w:val="00457BEB"/>
    <w:rsid w:val="00461B2E"/>
    <w:rsid w:val="00482CFC"/>
    <w:rsid w:val="00487996"/>
    <w:rsid w:val="00491910"/>
    <w:rsid w:val="004A3D03"/>
    <w:rsid w:val="004B46C1"/>
    <w:rsid w:val="004B5906"/>
    <w:rsid w:val="004B6D7F"/>
    <w:rsid w:val="004D785F"/>
    <w:rsid w:val="004E744B"/>
    <w:rsid w:val="004E7A51"/>
    <w:rsid w:val="004F7760"/>
    <w:rsid w:val="00501CA0"/>
    <w:rsid w:val="00520AC9"/>
    <w:rsid w:val="00594254"/>
    <w:rsid w:val="005B6EB8"/>
    <w:rsid w:val="00600394"/>
    <w:rsid w:val="00614CAB"/>
    <w:rsid w:val="00633BC0"/>
    <w:rsid w:val="00661DE5"/>
    <w:rsid w:val="006706DE"/>
    <w:rsid w:val="0069487E"/>
    <w:rsid w:val="006A648B"/>
    <w:rsid w:val="006B0B82"/>
    <w:rsid w:val="006B1050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5292D"/>
    <w:rsid w:val="00876370"/>
    <w:rsid w:val="00897BFF"/>
    <w:rsid w:val="008A73BF"/>
    <w:rsid w:val="008C61B9"/>
    <w:rsid w:val="00912477"/>
    <w:rsid w:val="009139AF"/>
    <w:rsid w:val="0093404A"/>
    <w:rsid w:val="00943B06"/>
    <w:rsid w:val="0094462A"/>
    <w:rsid w:val="00945864"/>
    <w:rsid w:val="009853E9"/>
    <w:rsid w:val="00996E16"/>
    <w:rsid w:val="009B69C5"/>
    <w:rsid w:val="009F32A7"/>
    <w:rsid w:val="009F72A7"/>
    <w:rsid w:val="00A119D9"/>
    <w:rsid w:val="00A1309F"/>
    <w:rsid w:val="00A15A0C"/>
    <w:rsid w:val="00A21BED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53817"/>
    <w:rsid w:val="00B61F85"/>
    <w:rsid w:val="00B97A63"/>
    <w:rsid w:val="00BA1766"/>
    <w:rsid w:val="00BA3CC7"/>
    <w:rsid w:val="00BF457D"/>
    <w:rsid w:val="00BF4775"/>
    <w:rsid w:val="00CA0C45"/>
    <w:rsid w:val="00CA35FF"/>
    <w:rsid w:val="00CC3AB0"/>
    <w:rsid w:val="00CC53B9"/>
    <w:rsid w:val="00CC680B"/>
    <w:rsid w:val="00CF12AE"/>
    <w:rsid w:val="00D02A02"/>
    <w:rsid w:val="00D1798D"/>
    <w:rsid w:val="00D902A4"/>
    <w:rsid w:val="00DB2323"/>
    <w:rsid w:val="00DB331E"/>
    <w:rsid w:val="00DB4090"/>
    <w:rsid w:val="00DB5011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13421"/>
    <w:rsid w:val="00F33B83"/>
    <w:rsid w:val="00F41B42"/>
    <w:rsid w:val="00F54BD0"/>
    <w:rsid w:val="00F93C9F"/>
    <w:rsid w:val="00FF44F1"/>
    <w:rsid w:val="00FF5FDF"/>
    <w:rsid w:val="05BE033B"/>
    <w:rsid w:val="14EA2FF9"/>
    <w:rsid w:val="1A05CAA0"/>
    <w:rsid w:val="27D27056"/>
    <w:rsid w:val="2B072D6D"/>
    <w:rsid w:val="2D1B509E"/>
    <w:rsid w:val="3A8C16AD"/>
    <w:rsid w:val="3CBA89A0"/>
    <w:rsid w:val="4B75A59F"/>
    <w:rsid w:val="4DEB2365"/>
    <w:rsid w:val="574B7429"/>
    <w:rsid w:val="59E69DB6"/>
    <w:rsid w:val="608DBEF7"/>
    <w:rsid w:val="61A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1E310"/>
  <w15:chartTrackingRefBased/>
  <w15:docId w15:val="{9bae798c-51a4-438c-8f37-c2fed95b8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semiHidden="1" w:unhideWhenUsed="1" w:qFormat="1"/>
    <w:lsdException w:name="heading 3" w:uiPriority="6" w:semiHidden="1" w:unhideWhenUsed="1" w:qFormat="1"/>
    <w:lsdException w:name="heading 4" w:uiPriority="6" w:semiHidden="1" w:unhideWhenUsed="1" w:qFormat="1"/>
    <w:lsdException w:name="heading 5" w:uiPriority="6" w:semiHidden="1" w:unhideWhenUsed="1" w:qFormat="1"/>
    <w:lsdException w:name="heading 6" w:uiPriority="6" w:semiHidden="1" w:unhideWhenUsed="1" w:qFormat="1"/>
    <w:lsdException w:name="heading 7" w:uiPriority="6" w:semiHidden="1" w:unhideWhenUsed="1" w:qFormat="1"/>
    <w:lsdException w:name="heading 8" w:uiPriority="6" w:semiHidden="1" w:unhideWhenUsed="1" w:qFormat="1"/>
    <w:lsdException w:name="heading 9" w:uiPriority="6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5"/>
    <w:rsid w:val="0026504D"/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styleId="CabealhoChar" w:customStyle="1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26504D"/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</w:rPr>
  </w:style>
  <w:style w:type="character" w:styleId="SubttuloChar" w:customStyle="1">
    <w:name w:val="Subtítulo Char"/>
    <w:basedOn w:val="Fontepargpadro"/>
    <w:link w:val="Subttulo"/>
    <w:uiPriority w:val="2"/>
    <w:rsid w:val="0026504D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2Char" w:customStyle="1">
    <w:name w:val="Título 2 Char"/>
    <w:basedOn w:val="Fontepargpadro"/>
    <w:link w:val="Ttulo2"/>
    <w:uiPriority w:val="6"/>
    <w:rsid w:val="00487996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styleId="Ttulo1QuebradePgina" w:customStyle="1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styleId="Imagem" w:customStyle="1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themeShade="99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themeShade="99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styleId="DataChar" w:customStyle="1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Space="180" w:wrap="auto" w:hAnchor="page" w:xAlign="center" w:yAlign="bottom" w:hRule="exact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C95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Ttulo3Char" w:customStyle="1">
    <w:name w:val="Título 3 Char"/>
    <w:basedOn w:val="Fontepargpadro"/>
    <w:link w:val="Ttulo3"/>
    <w:uiPriority w:val="6"/>
    <w:semiHidden/>
    <w:rsid w:val="00F33B8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6"/>
    <w:semiHidden/>
    <w:rsid w:val="00487996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Ttulo5Char" w:customStyle="1">
    <w:name w:val="Título 5 Char"/>
    <w:basedOn w:val="Fontepargpadro"/>
    <w:link w:val="Ttulo5"/>
    <w:uiPriority w:val="6"/>
    <w:semiHidden/>
    <w:rsid w:val="00487996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Ttulo6Char" w:customStyle="1">
    <w:name w:val="Título 6 Char"/>
    <w:basedOn w:val="Fontepargpadro"/>
    <w:link w:val="Ttulo6"/>
    <w:uiPriority w:val="6"/>
    <w:semiHidden/>
    <w:rsid w:val="00487996"/>
    <w:rPr>
      <w:rFonts w:asciiTheme="majorHAnsi" w:hAnsiTheme="majorHAnsi" w:eastAsiaTheme="majorEastAsia" w:cstheme="majorBidi"/>
      <w:b/>
      <w:color w:val="1F4D78" w:themeColor="accent1" w:themeShade="7F"/>
    </w:rPr>
  </w:style>
  <w:style w:type="character" w:styleId="Ttulo7Char" w:customStyle="1">
    <w:name w:val="Título 7 Char"/>
    <w:basedOn w:val="Fontepargpadro"/>
    <w:link w:val="Ttulo7"/>
    <w:uiPriority w:val="6"/>
    <w:semiHidden/>
    <w:rsid w:val="00F33B83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har" w:customStyle="1">
    <w:name w:val="Título 8 Char"/>
    <w:basedOn w:val="Fontepargpadro"/>
    <w:link w:val="Ttulo8"/>
    <w:uiPriority w:val="6"/>
    <w:semiHidden/>
    <w:rsid w:val="00F33B8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6"/>
    <w:semiHidden/>
    <w:rsid w:val="00F33B8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hAnsiTheme="majorHAnsi"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C95D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4" w:space="0"/>
        <w:bottom w:val="single" w:color="2B579A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77B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themeTint="BF" w:sz="8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themeTint="BF" w:sz="6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themeTint="BF" w:sz="8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themeTint="BF" w:sz="6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F33B8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link w:val="SemEspaamentoChar"/>
    <w:uiPriority w:val="1"/>
    <w:unhideWhenUsed/>
    <w:qFormat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styleId="SaudaoChar" w:customStyle="1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8A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jpe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/media/image4.png" Id="Rbbca89583da94d82" /><Relationship Type="http://schemas.openxmlformats.org/officeDocument/2006/relationships/glossaryDocument" Target="/word/glossary/document.xml" Id="R7ca90bbbc24749b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in\AppData\Local\Microsoft\Office\16.0\DTS\pt-BR%7bC7DA1D38-977A-416A-9902-B371AA32F0B8%7d\%7bD02FD985-BECF-4C54-AE5E-7482BE40EF06%7dtf10002117_win32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1a487-41cd-4a9d-9fdd-bea16b12b242}"/>
      </w:docPartPr>
      <w:docPartBody>
        <w:p w14:paraId="6AF7C2A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OSASCO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151EA6F7CE94FBD55A4AED70826D6" ma:contentTypeVersion="10" ma:contentTypeDescription="Crie um novo documento." ma:contentTypeScope="" ma:versionID="e9b6e94223a546560b09470b38af67fb">
  <xsd:schema xmlns:xsd="http://www.w3.org/2001/XMLSchema" xmlns:xs="http://www.w3.org/2001/XMLSchema" xmlns:p="http://schemas.microsoft.com/office/2006/metadata/properties" xmlns:ns2="2538d801-8d51-4d1a-891f-565fe6593bde" targetNamespace="http://schemas.microsoft.com/office/2006/metadata/properties" ma:root="true" ma:fieldsID="e4cd07e7fa7461dd0d7615d7c0e41745" ns2:_="">
    <xsd:import namespace="2538d801-8d51-4d1a-891f-565fe6593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8d801-8d51-4d1a-891f-565fe6593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538d801-8d51-4d1a-891f-565fe6593bd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0ACD5-1562-4A10-BACB-FDFCE11288E3}"/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2C5E8B6B-778D-430F-B507-FB2886D3DE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{D02FD985-BECF-4C54-AE5E-7482BE40EF06}tf10002117_win32.dotx</ap:Template>
  <ap:Application>Microsoft Office Word</ap:Application>
  <ap:DocSecurity>0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 Saúde Full Tech</dc:title>
  <dc:subject>Controle de gestão de controles epidemiológico em instuição de ensino</dc:subject>
  <dc:creator/>
  <keywords/>
  <dc:description/>
  <lastModifiedBy>JONAS BIZERRA DE SOUSA</lastModifiedBy>
  <revision>2</revision>
  <dcterms:created xsi:type="dcterms:W3CDTF">2020-11-04T00:05:00.0000000Z</dcterms:created>
  <dcterms:modified xsi:type="dcterms:W3CDTF">2020-11-05T23:24:58.1026962Z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0x010100265151EA6F7CE94FBD55A4AED70826D6</vt:lpwstr>
  </property>
</Properties>
</file>